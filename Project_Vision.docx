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8975254"/>
    <w:p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871213">
        <w:rPr>
          <w:rFonts w:ascii="Times New Roman" w:hAnsi="Times New Roman"/>
        </w:rPr>
        <w:t>Health</w:t>
      </w:r>
      <w:r w:rsidR="000719C1">
        <w:rPr>
          <w:rFonts w:ascii="Times New Roman" w:hAnsi="Times New Roman"/>
        </w:rPr>
        <w:t xml:space="preserve"> System Application</w:t>
      </w:r>
      <w:r>
        <w:fldChar w:fldCharType="end"/>
      </w:r>
      <w:bookmarkEnd w:id="0"/>
    </w:p>
    <w:p w:rsidR="0085257A" w:rsidRPr="00B90E27" w:rsidRDefault="00CD2358">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0719C1">
      <w:pPr>
        <w:pStyle w:val="Title"/>
        <w:jc w:val="right"/>
        <w:rPr>
          <w:rFonts w:ascii="Times New Roman" w:hAnsi="Times New Roman"/>
          <w:sz w:val="28"/>
        </w:rPr>
      </w:pPr>
      <w:r>
        <w:rPr>
          <w:rFonts w:ascii="Times New Roman" w:hAnsi="Times New Roman"/>
          <w:sz w:val="28"/>
        </w:rPr>
        <w:t xml:space="preserve">Version </w:t>
      </w:r>
      <w:r w:rsidR="0085257A" w:rsidRPr="00B90E27">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A412D2">
            <w:pPr>
              <w:pStyle w:val="Tabletext"/>
            </w:pPr>
            <w:r>
              <w:t>19/03/2018</w:t>
            </w:r>
          </w:p>
        </w:tc>
        <w:tc>
          <w:tcPr>
            <w:tcW w:w="1152" w:type="dxa"/>
          </w:tcPr>
          <w:p w:rsidR="0085257A" w:rsidRPr="00B90E27" w:rsidRDefault="00A412D2">
            <w:pPr>
              <w:pStyle w:val="Tabletext"/>
            </w:pPr>
            <w:r>
              <w:t>1.0</w:t>
            </w:r>
          </w:p>
        </w:tc>
        <w:tc>
          <w:tcPr>
            <w:tcW w:w="3744" w:type="dxa"/>
          </w:tcPr>
          <w:p w:rsidR="0085257A" w:rsidRPr="00B90E27" w:rsidRDefault="0020701C">
            <w:pPr>
              <w:pStyle w:val="Tabletext"/>
            </w:pPr>
            <w:r>
              <w:t>Main ideas and layout of the project idea</w:t>
            </w:r>
            <w:r w:rsidR="00E96B09">
              <w:t>s</w:t>
            </w:r>
            <w:r>
              <w:t xml:space="preserve">. </w:t>
            </w:r>
          </w:p>
        </w:tc>
        <w:tc>
          <w:tcPr>
            <w:tcW w:w="2304" w:type="dxa"/>
          </w:tcPr>
          <w:p w:rsidR="0085257A" w:rsidRPr="00B90E27" w:rsidRDefault="00A412D2">
            <w:pPr>
              <w:pStyle w:val="Tabletext"/>
            </w:pPr>
            <w:r>
              <w:t>Bucur Diana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2B6C1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2B6C1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1B163C">
        <w:rPr>
          <w:noProof/>
        </w:rPr>
        <w:t>4</w:t>
      </w:r>
      <w:r w:rsidR="006C5FBF">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1.1</w:t>
      </w:r>
      <w:r w:rsidRPr="002B6C1F">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1B163C">
        <w:rPr>
          <w:noProof/>
        </w:rPr>
        <w:t>4</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1.2</w:t>
      </w:r>
      <w:r w:rsidRPr="002B6C1F">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1B163C">
        <w:rPr>
          <w:noProof/>
        </w:rPr>
        <w:t>4</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1.3</w:t>
      </w:r>
      <w:r w:rsidRPr="002B6C1F">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1B163C">
        <w:rPr>
          <w:noProof/>
        </w:rPr>
        <w:t>4</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1.4</w:t>
      </w:r>
      <w:r w:rsidRPr="002B6C1F">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1B163C">
        <w:rPr>
          <w:noProof/>
        </w:rPr>
        <w:t>4</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1.5</w:t>
      </w:r>
      <w:r w:rsidRPr="002B6C1F">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1B163C">
        <w:rPr>
          <w:noProof/>
        </w:rPr>
        <w:t>4</w:t>
      </w:r>
      <w:r>
        <w:rPr>
          <w:noProof/>
        </w:rPr>
        <w:fldChar w:fldCharType="end"/>
      </w:r>
    </w:p>
    <w:p w:rsidR="006C5FBF" w:rsidRPr="002B6C1F" w:rsidRDefault="006C5FBF">
      <w:pPr>
        <w:pStyle w:val="TOC1"/>
        <w:tabs>
          <w:tab w:val="left" w:pos="432"/>
        </w:tabs>
        <w:rPr>
          <w:rFonts w:ascii="Calibri" w:hAnsi="Calibri"/>
          <w:noProof/>
          <w:sz w:val="22"/>
          <w:szCs w:val="22"/>
          <w:lang w:val="ro-RO" w:eastAsia="ro-RO"/>
        </w:rPr>
      </w:pPr>
      <w:r w:rsidRPr="005656B5">
        <w:rPr>
          <w:noProof/>
        </w:rPr>
        <w:t>2.</w:t>
      </w:r>
      <w:r w:rsidRPr="002B6C1F">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1B163C">
        <w:rPr>
          <w:noProof/>
        </w:rPr>
        <w:t>4</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2.1</w:t>
      </w:r>
      <w:r w:rsidRPr="002B6C1F">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1B163C">
        <w:rPr>
          <w:noProof/>
        </w:rPr>
        <w:t>4</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2.2</w:t>
      </w:r>
      <w:r w:rsidRPr="002B6C1F">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1B163C">
        <w:rPr>
          <w:noProof/>
        </w:rPr>
        <w:t>4</w:t>
      </w:r>
      <w:r>
        <w:rPr>
          <w:noProof/>
        </w:rPr>
        <w:fldChar w:fldCharType="end"/>
      </w:r>
    </w:p>
    <w:p w:rsidR="006C5FBF" w:rsidRPr="002B6C1F" w:rsidRDefault="006C5FBF">
      <w:pPr>
        <w:pStyle w:val="TOC1"/>
        <w:tabs>
          <w:tab w:val="left" w:pos="432"/>
        </w:tabs>
        <w:rPr>
          <w:rFonts w:ascii="Calibri" w:hAnsi="Calibri"/>
          <w:noProof/>
          <w:sz w:val="22"/>
          <w:szCs w:val="22"/>
          <w:lang w:val="ro-RO" w:eastAsia="ro-RO"/>
        </w:rPr>
      </w:pPr>
      <w:r w:rsidRPr="005656B5">
        <w:rPr>
          <w:noProof/>
        </w:rPr>
        <w:t>3.</w:t>
      </w:r>
      <w:r w:rsidRPr="002B6C1F">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1B163C">
        <w:rPr>
          <w:noProof/>
        </w:rPr>
        <w:t>5</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3.1</w:t>
      </w:r>
      <w:r w:rsidRPr="002B6C1F">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1B163C">
        <w:rPr>
          <w:noProof/>
        </w:rPr>
        <w:t>5</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3.2</w:t>
      </w:r>
      <w:r w:rsidRPr="002B6C1F">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1B163C">
        <w:rPr>
          <w:noProof/>
        </w:rPr>
        <w:t>5</w:t>
      </w:r>
      <w:r>
        <w:rPr>
          <w:noProof/>
        </w:rPr>
        <w:fldChar w:fldCharType="end"/>
      </w:r>
    </w:p>
    <w:p w:rsidR="006C5FBF" w:rsidRPr="002B6C1F" w:rsidRDefault="006C5FBF">
      <w:pPr>
        <w:pStyle w:val="TOC2"/>
        <w:tabs>
          <w:tab w:val="left" w:pos="1000"/>
        </w:tabs>
        <w:rPr>
          <w:rFonts w:ascii="Calibri" w:hAnsi="Calibri"/>
          <w:noProof/>
          <w:sz w:val="22"/>
          <w:szCs w:val="22"/>
          <w:lang w:val="ro-RO" w:eastAsia="ro-RO"/>
        </w:rPr>
      </w:pPr>
      <w:r w:rsidRPr="005656B5">
        <w:rPr>
          <w:noProof/>
        </w:rPr>
        <w:t>3.3</w:t>
      </w:r>
      <w:r w:rsidRPr="002B6C1F">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1B163C">
        <w:rPr>
          <w:noProof/>
        </w:rPr>
        <w:t>5</w:t>
      </w:r>
      <w:r>
        <w:rPr>
          <w:noProof/>
        </w:rPr>
        <w:fldChar w:fldCharType="end"/>
      </w:r>
    </w:p>
    <w:p w:rsidR="006C5FBF" w:rsidRPr="002B6C1F" w:rsidRDefault="006C5FBF">
      <w:pPr>
        <w:pStyle w:val="TOC1"/>
        <w:tabs>
          <w:tab w:val="left" w:pos="432"/>
        </w:tabs>
        <w:rPr>
          <w:rFonts w:ascii="Calibri" w:hAnsi="Calibri"/>
          <w:noProof/>
          <w:sz w:val="22"/>
          <w:szCs w:val="22"/>
          <w:lang w:val="ro-RO" w:eastAsia="ro-RO"/>
        </w:rPr>
      </w:pPr>
      <w:r w:rsidRPr="005656B5">
        <w:rPr>
          <w:noProof/>
        </w:rPr>
        <w:t>4.</w:t>
      </w:r>
      <w:r w:rsidRPr="002B6C1F">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1B163C">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D2358">
        <w:lastRenderedPageBreak/>
        <w:fldChar w:fldCharType="begin"/>
      </w:r>
      <w:r w:rsidR="00CD2358">
        <w:instrText xml:space="preserve"> TITLE  \* MERGEFORMAT </w:instrText>
      </w:r>
      <w:r w:rsidR="00CD2358">
        <w:fldChar w:fldCharType="separate"/>
      </w:r>
      <w:r w:rsidR="009B5BF2" w:rsidRPr="00B90E27">
        <w:rPr>
          <w:rFonts w:ascii="Times New Roman" w:hAnsi="Times New Roman"/>
        </w:rPr>
        <w:t>Vision</w:t>
      </w:r>
      <w:r w:rsidR="00CD2358">
        <w:rPr>
          <w:rFonts w:ascii="Times New Roman" w:hAnsi="Times New Roman"/>
        </w:rPr>
        <w:fldChar w:fldCharType="end"/>
      </w:r>
    </w:p>
    <w:p w:rsidR="0085257A" w:rsidRPr="00C66E8B" w:rsidRDefault="0085257A" w:rsidP="00F669DB">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C66E8B" w:rsidRDefault="0085257A" w:rsidP="00C66E8B">
      <w:pPr>
        <w:pStyle w:val="InfoBlue"/>
      </w:pPr>
      <w:r w:rsidRPr="00B90E27">
        <w:t xml:space="preserve"> </w:t>
      </w:r>
      <w:r w:rsidR="00C66E8B">
        <w:tab/>
      </w:r>
      <w:r w:rsidR="00B5413A">
        <w:t xml:space="preserve">The “Vision” document </w:t>
      </w:r>
      <w:r w:rsidRPr="00C66E8B">
        <w:t>includes the purpose, scope, definitions, acronyms, abbreviations, references, and overview of this</w:t>
      </w:r>
      <w:r w:rsidR="00C66E8B" w:rsidRPr="00C66E8B">
        <w:rPr>
          <w:bCs/>
        </w:rPr>
        <w:t xml:space="preserve"> project</w:t>
      </w:r>
      <w:r w:rsidR="00C66E8B" w:rsidRPr="00C66E8B">
        <w:t>.</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C66E8B" w:rsidRDefault="00071206" w:rsidP="00C66E8B">
      <w:pPr>
        <w:pStyle w:val="InfoBlue"/>
      </w:pPr>
      <w:r>
        <w:tab/>
      </w:r>
      <w:r w:rsidR="00BF2613" w:rsidRPr="00C66E8B">
        <w:t xml:space="preserve">The purpose of this document is to collect, analyze, and define high-level needs and features of the “Health System Application”. It focuses on the capabilities needed by the stakeholders and the target users, and </w:t>
      </w:r>
      <w:r w:rsidR="00BF2613" w:rsidRPr="00C66E8B">
        <w:rPr>
          <w:bCs/>
        </w:rPr>
        <w:t>why</w:t>
      </w:r>
      <w:r w:rsidR="00BF2613" w:rsidRPr="00C66E8B">
        <w:t xml:space="preserve"> these needs exist. The details of how the “Health System Application” fulfills these needs are detailed in the use-case and supplementary specifications.</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Pr="00B90E27" w:rsidRDefault="00FC4DD0" w:rsidP="00C66E8B">
      <w:pPr>
        <w:pStyle w:val="InfoBlue"/>
      </w:pPr>
      <w:r>
        <w:tab/>
      </w:r>
      <w:r w:rsidR="00C067AD">
        <w:t>The scope of this document</w:t>
      </w:r>
      <w:r>
        <w:t xml:space="preserve"> is</w:t>
      </w:r>
      <w:r w:rsidR="00FD3EB8">
        <w:t xml:space="preserve"> to cover the specifications and functionalities of the </w:t>
      </w:r>
      <w:r w:rsidR="00FD3EB8" w:rsidRPr="00FD3EB8">
        <w:t>“Hospital System Application”</w:t>
      </w:r>
      <w:r w:rsidR="00FD3EB8">
        <w:t xml:space="preserve"> developed </w:t>
      </w:r>
      <w:r w:rsidR="00C067AD">
        <w:t>during the Software Design course at the Technical University of Cluj-Napoca.</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291D95" w:rsidP="00C66E8B">
      <w:pPr>
        <w:pStyle w:val="InfoBlue"/>
      </w:pPr>
      <w:r>
        <w:tab/>
      </w:r>
      <w:r w:rsidR="00217E33">
        <w:t>This</w:t>
      </w:r>
      <w:r w:rsidR="0085257A" w:rsidRPr="00B90E27">
        <w:t xml:space="preserve"> information may be </w:t>
      </w:r>
      <w:r w:rsidR="00217E33">
        <w:t>found in</w:t>
      </w:r>
      <w:r w:rsidR="0085257A" w:rsidRPr="00B90E27">
        <w:t xml:space="preserve"> the project’s </w:t>
      </w:r>
      <w:r w:rsidR="00217E33">
        <w:t>Glossary</w:t>
      </w:r>
      <w:r w:rsidR="00E252FB">
        <w:t>.</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2D623D" w:rsidP="00C66E8B">
      <w:pPr>
        <w:pStyle w:val="InfoBlue"/>
      </w:pPr>
      <w:r>
        <w:tab/>
        <w:t>The document at hand highlights the main functionalities and actors involved in the development and usage of the project entitled “Health System Application”.</w:t>
      </w:r>
      <w:r w:rsidR="00E252FB">
        <w:t xml:space="preserve"> It presents a basic description of the product, what problems it is trying to solve and why it would be a good idea to implement an application of this kind. It also describes the environment it is meant to be used in and what kind of target users it has and what features will be provided to them. </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2D623D" w:rsidRDefault="002D623D" w:rsidP="002D623D"/>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2D623D">
            <w:pPr>
              <w:pStyle w:val="BodyText"/>
              <w:keepNext/>
              <w:ind w:left="72"/>
            </w:pPr>
            <w:r>
              <w:t>T</w:t>
            </w:r>
            <w:r w:rsidR="0085257A" w:rsidRPr="00B90E27">
              <w:t>he problem of</w:t>
            </w:r>
          </w:p>
        </w:tc>
        <w:tc>
          <w:tcPr>
            <w:tcW w:w="5220" w:type="dxa"/>
            <w:tcBorders>
              <w:top w:val="single" w:sz="12" w:space="0" w:color="auto"/>
              <w:bottom w:val="single" w:sz="6" w:space="0" w:color="auto"/>
              <w:right w:val="single" w:sz="12" w:space="0" w:color="auto"/>
            </w:tcBorders>
          </w:tcPr>
          <w:p w:rsidR="0085257A" w:rsidRPr="00943658" w:rsidRDefault="00DA66F1" w:rsidP="00C66E8B">
            <w:pPr>
              <w:pStyle w:val="InfoBlue"/>
            </w:pPr>
            <w:r w:rsidRPr="00943658">
              <w:t>medical system deficiencies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943658" w:rsidRDefault="00E96B09" w:rsidP="00C66E8B">
            <w:pPr>
              <w:pStyle w:val="InfoBlue"/>
            </w:pPr>
            <w:r>
              <w:t>all</w:t>
            </w:r>
            <w:r w:rsidR="00F7461E" w:rsidRPr="00943658">
              <w:t xml:space="preserve"> </w:t>
            </w:r>
            <w:r w:rsidR="00DA66F1" w:rsidRPr="00943658">
              <w:t xml:space="preserve">patients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943658" w:rsidRDefault="00F7461E" w:rsidP="00C66E8B">
            <w:pPr>
              <w:pStyle w:val="InfoBlue"/>
            </w:pPr>
            <w:r w:rsidRPr="00943658">
              <w:t>more sick people that do not get the appropriate care and medication in an optimal environment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943658" w:rsidRDefault="00F7461E" w:rsidP="00C66E8B">
            <w:pPr>
              <w:pStyle w:val="InfoBlue"/>
            </w:pPr>
            <w:r w:rsidRPr="00943658">
              <w:t>changing the way nurses handle the hospitalization procedures and interact with the patients</w:t>
            </w:r>
          </w:p>
        </w:tc>
      </w:tr>
    </w:tbl>
    <w:p w:rsidR="0085257A" w:rsidRDefault="0085257A" w:rsidP="002D623D">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2D623D">
        <w:rPr>
          <w:rFonts w:ascii="Times New Roman" w:hAnsi="Times New Roman"/>
        </w:rPr>
        <w:t>Product Position Statement</w:t>
      </w:r>
      <w:bookmarkEnd w:id="25"/>
      <w:bookmarkEnd w:id="26"/>
      <w:bookmarkEnd w:id="27"/>
      <w:bookmarkEnd w:id="28"/>
      <w:bookmarkEnd w:id="29"/>
    </w:p>
    <w:p w:rsidR="002D623D" w:rsidRDefault="002D623D" w:rsidP="002D623D"/>
    <w:p w:rsidR="002D623D" w:rsidRDefault="002D623D" w:rsidP="002D623D"/>
    <w:p w:rsidR="002D623D" w:rsidRDefault="002D623D" w:rsidP="002D623D"/>
    <w:p w:rsidR="002D623D" w:rsidRDefault="002D623D" w:rsidP="002D623D"/>
    <w:p w:rsidR="002D623D" w:rsidRDefault="002D623D" w:rsidP="002D623D"/>
    <w:p w:rsidR="002D623D" w:rsidRPr="002D623D" w:rsidRDefault="002D623D" w:rsidP="002D623D"/>
    <w:p w:rsidR="0085257A" w:rsidRPr="00B90E27" w:rsidRDefault="0085257A" w:rsidP="00C66E8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943658" w:rsidRDefault="00521E4F" w:rsidP="00C66E8B">
            <w:pPr>
              <w:pStyle w:val="InfoBlue"/>
            </w:pPr>
            <w:r w:rsidRPr="00943658">
              <w:t>hospitalized patients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943658" w:rsidRDefault="00521E4F" w:rsidP="00C66E8B">
            <w:pPr>
              <w:pStyle w:val="InfoBlue"/>
            </w:pPr>
            <w:r w:rsidRPr="00943658">
              <w:t>need any kind of medical attention from the nurses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521E4F">
            <w:pPr>
              <w:pStyle w:val="BodyText"/>
              <w:keepNext/>
              <w:ind w:left="72"/>
            </w:pPr>
            <w:r>
              <w:t>The “Health System Application”</w:t>
            </w:r>
          </w:p>
        </w:tc>
        <w:tc>
          <w:tcPr>
            <w:tcW w:w="5400" w:type="dxa"/>
            <w:tcBorders>
              <w:top w:val="single" w:sz="6" w:space="0" w:color="auto"/>
              <w:bottom w:val="single" w:sz="6" w:space="0" w:color="auto"/>
              <w:right w:val="single" w:sz="12" w:space="0" w:color="auto"/>
            </w:tcBorders>
          </w:tcPr>
          <w:p w:rsidR="0085257A" w:rsidRPr="00943658" w:rsidRDefault="0085257A" w:rsidP="00C66E8B">
            <w:pPr>
              <w:pStyle w:val="InfoBlue"/>
            </w:pPr>
            <w:r w:rsidRPr="00943658">
              <w:t xml:space="preserve"> is a</w:t>
            </w:r>
            <w:r w:rsidR="004B2BF8" w:rsidRPr="00943658">
              <w:t>n administrative application for nurses and patients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943658" w:rsidRDefault="004B2BF8" w:rsidP="00C66E8B">
            <w:pPr>
              <w:pStyle w:val="InfoBlue"/>
            </w:pPr>
            <w:r w:rsidRPr="00943658">
              <w:t>speeds up the hospitalization process</w:t>
            </w:r>
            <w:r w:rsidR="00B53F57" w:rsidRPr="00943658">
              <w:t>, optimizes the administrative work of nurses</w:t>
            </w:r>
            <w:r w:rsidRPr="00943658">
              <w:t xml:space="preserve"> and </w:t>
            </w:r>
            <w:r w:rsidR="00B53F57" w:rsidRPr="00943658">
              <w:t>eases the communication between them and patients, keeping them more informed about their health status.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943658" w:rsidRDefault="004B2BF8" w:rsidP="00C66E8B">
            <w:pPr>
              <w:pStyle w:val="InfoBlue"/>
            </w:pPr>
            <w:r w:rsidRPr="00943658">
              <w:t xml:space="preserve">any other product existing on the market </w:t>
            </w:r>
            <w:proofErr w:type="gramStart"/>
            <w:r w:rsidRPr="00943658">
              <w:t>at the moment</w:t>
            </w:r>
            <w:proofErr w:type="gramEnd"/>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943658" w:rsidRDefault="004B2BF8" w:rsidP="00C66E8B">
            <w:pPr>
              <w:pStyle w:val="InfoBlue"/>
            </w:pPr>
            <w:r w:rsidRPr="00943658">
              <w:t xml:space="preserve">offers </w:t>
            </w:r>
            <w:r w:rsidR="00B53F57" w:rsidRPr="00943658">
              <w:t xml:space="preserve">exclusive </w:t>
            </w:r>
            <w:r w:rsidRPr="00943658">
              <w:t>features</w:t>
            </w:r>
            <w:r w:rsidR="00917E07" w:rsidRPr="00943658">
              <w:t xml:space="preserve"> to improve the medical system. </w:t>
            </w:r>
            <w:r w:rsidRPr="00943658">
              <w:t xml:space="preserve"> </w:t>
            </w:r>
          </w:p>
        </w:tc>
      </w:tr>
    </w:tbl>
    <w:p w:rsidR="0085257A" w:rsidRPr="00B90E27" w:rsidRDefault="0085257A" w:rsidP="00C66E8B">
      <w:pPr>
        <w:pStyle w:val="InfoBlue"/>
      </w:pP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C66E8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943658" w:rsidRDefault="006738D4" w:rsidP="00C66E8B">
            <w:pPr>
              <w:pStyle w:val="InfoBlue"/>
            </w:pPr>
            <w:r>
              <w:t>H</w:t>
            </w:r>
            <w:r w:rsidR="004917F0">
              <w:t>ospital</w:t>
            </w:r>
          </w:p>
        </w:tc>
        <w:tc>
          <w:tcPr>
            <w:tcW w:w="2610" w:type="dxa"/>
          </w:tcPr>
          <w:p w:rsidR="0085257A" w:rsidRPr="00943658" w:rsidRDefault="006738D4" w:rsidP="00C66E8B">
            <w:pPr>
              <w:pStyle w:val="InfoBlue"/>
            </w:pPr>
            <w:r>
              <w:t>T</w:t>
            </w:r>
            <w:r w:rsidR="0080121D">
              <w:t>he medical institute or clinic</w:t>
            </w:r>
            <w:r>
              <w:t xml:space="preserve"> in which the application is used</w:t>
            </w:r>
          </w:p>
        </w:tc>
        <w:tc>
          <w:tcPr>
            <w:tcW w:w="3960" w:type="dxa"/>
          </w:tcPr>
          <w:p w:rsidR="006738D4" w:rsidRDefault="006738D4" w:rsidP="00C66E8B">
            <w:pPr>
              <w:pStyle w:val="InfoBlue"/>
            </w:pPr>
            <w:r>
              <w:t>- acquires the application</w:t>
            </w:r>
          </w:p>
          <w:p w:rsidR="0085257A" w:rsidRPr="00943658" w:rsidRDefault="006738D4" w:rsidP="002D623D">
            <w:pPr>
              <w:pStyle w:val="BodyText"/>
              <w:ind w:left="0"/>
            </w:pPr>
            <w:r>
              <w:t>- funds the project for further developments</w:t>
            </w:r>
          </w:p>
        </w:tc>
      </w:tr>
      <w:tr w:rsidR="006738D4" w:rsidRPr="00B90E27">
        <w:tc>
          <w:tcPr>
            <w:tcW w:w="1890" w:type="dxa"/>
          </w:tcPr>
          <w:p w:rsidR="006738D4" w:rsidRDefault="006738D4" w:rsidP="00C66E8B">
            <w:pPr>
              <w:pStyle w:val="InfoBlue"/>
            </w:pPr>
            <w:r>
              <w:t>Doctor</w:t>
            </w:r>
          </w:p>
        </w:tc>
        <w:tc>
          <w:tcPr>
            <w:tcW w:w="2610" w:type="dxa"/>
          </w:tcPr>
          <w:p w:rsidR="006738D4" w:rsidRDefault="002D623D" w:rsidP="00C66E8B">
            <w:pPr>
              <w:pStyle w:val="InfoBlue"/>
            </w:pPr>
            <w:r>
              <w:t>Individual belonging to the medical stuff with the most authority in the institution</w:t>
            </w:r>
          </w:p>
        </w:tc>
        <w:tc>
          <w:tcPr>
            <w:tcW w:w="3960" w:type="dxa"/>
          </w:tcPr>
          <w:p w:rsidR="006738D4" w:rsidRDefault="00AE10FA" w:rsidP="00C66E8B">
            <w:pPr>
              <w:pStyle w:val="InfoBlue"/>
            </w:pPr>
            <w:r>
              <w:t xml:space="preserve">- </w:t>
            </w:r>
            <w:r w:rsidRPr="00AE10FA">
              <w:t>ensures that the system will be maintainable</w:t>
            </w:r>
          </w:p>
          <w:p w:rsidR="00AE10FA" w:rsidRPr="00AE10FA" w:rsidRDefault="00AE10FA" w:rsidP="00AE10FA">
            <w:pPr>
              <w:pStyle w:val="BodyText"/>
              <w:ind w:left="0"/>
            </w:pPr>
            <w:r>
              <w:t xml:space="preserve">- </w:t>
            </w:r>
            <w:r w:rsidRPr="00AE10FA">
              <w:t>monitors the project’s progress</w:t>
            </w:r>
          </w:p>
          <w:p w:rsidR="00AE10FA" w:rsidRPr="00AE10FA" w:rsidRDefault="00AE10FA" w:rsidP="00AE10FA">
            <w:pPr>
              <w:pStyle w:val="BodyText"/>
              <w:ind w:left="0"/>
            </w:pP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C66E8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943658" w:rsidRDefault="002D623D" w:rsidP="00C66E8B">
            <w:pPr>
              <w:pStyle w:val="InfoBlue"/>
            </w:pPr>
            <w:r>
              <w:t>N</w:t>
            </w:r>
            <w:r w:rsidR="00D528E3">
              <w:t>urse</w:t>
            </w:r>
          </w:p>
        </w:tc>
        <w:tc>
          <w:tcPr>
            <w:tcW w:w="1882" w:type="dxa"/>
          </w:tcPr>
          <w:p w:rsidR="0085257A" w:rsidRPr="00943658" w:rsidRDefault="002D623D" w:rsidP="00C66E8B">
            <w:pPr>
              <w:pStyle w:val="InfoBlue"/>
            </w:pPr>
            <w:r>
              <w:t>A</w:t>
            </w:r>
            <w:r w:rsidR="00D528E3">
              <w:t xml:space="preserve">dmin for hospitalization </w:t>
            </w:r>
          </w:p>
        </w:tc>
        <w:tc>
          <w:tcPr>
            <w:tcW w:w="3240" w:type="dxa"/>
          </w:tcPr>
          <w:p w:rsidR="0085257A" w:rsidRDefault="00EB11A8" w:rsidP="00C66E8B">
            <w:pPr>
              <w:pStyle w:val="InfoBlue"/>
            </w:pPr>
            <w:r>
              <w:t>- hospitalize new patients</w:t>
            </w:r>
          </w:p>
          <w:p w:rsidR="00EB11A8" w:rsidRDefault="00EB11A8" w:rsidP="00EB11A8">
            <w:pPr>
              <w:pStyle w:val="BodyText"/>
              <w:ind w:left="0"/>
            </w:pPr>
            <w:r>
              <w:t xml:space="preserve">- manage medical files </w:t>
            </w:r>
          </w:p>
          <w:p w:rsidR="00EB11A8" w:rsidRDefault="00EB11A8" w:rsidP="00EB11A8">
            <w:pPr>
              <w:pStyle w:val="BodyText"/>
              <w:ind w:left="0"/>
            </w:pPr>
            <w:r>
              <w:t>- view requests from patients</w:t>
            </w:r>
          </w:p>
          <w:p w:rsidR="004917F0" w:rsidRPr="00EB11A8" w:rsidRDefault="004917F0" w:rsidP="00EB11A8">
            <w:pPr>
              <w:pStyle w:val="BodyText"/>
              <w:ind w:left="0"/>
            </w:pPr>
            <w:r>
              <w:t xml:space="preserve">- keep updated health statuses </w:t>
            </w:r>
          </w:p>
        </w:tc>
        <w:tc>
          <w:tcPr>
            <w:tcW w:w="2628" w:type="dxa"/>
          </w:tcPr>
          <w:p w:rsidR="0085257A" w:rsidRPr="00943658" w:rsidRDefault="0085257A" w:rsidP="00C66E8B">
            <w:pPr>
              <w:pStyle w:val="InfoBlue"/>
            </w:pPr>
          </w:p>
        </w:tc>
      </w:tr>
      <w:tr w:rsidR="00EB11A8" w:rsidRPr="00B90E27">
        <w:trPr>
          <w:trHeight w:val="976"/>
        </w:trPr>
        <w:tc>
          <w:tcPr>
            <w:tcW w:w="998" w:type="dxa"/>
          </w:tcPr>
          <w:p w:rsidR="00EB11A8" w:rsidRDefault="002D623D" w:rsidP="00C66E8B">
            <w:pPr>
              <w:pStyle w:val="InfoBlue"/>
            </w:pPr>
            <w:r>
              <w:t>P</w:t>
            </w:r>
            <w:r w:rsidR="00EB11A8">
              <w:t>atient</w:t>
            </w:r>
          </w:p>
        </w:tc>
        <w:tc>
          <w:tcPr>
            <w:tcW w:w="1882" w:type="dxa"/>
          </w:tcPr>
          <w:p w:rsidR="00EB11A8" w:rsidRDefault="002D623D" w:rsidP="00C66E8B">
            <w:pPr>
              <w:pStyle w:val="InfoBlue"/>
            </w:pPr>
            <w:r>
              <w:t>User</w:t>
            </w:r>
            <w:r w:rsidR="001A1F69">
              <w:t xml:space="preserve"> with no administrative responsi</w:t>
            </w:r>
            <w:r>
              <w:t>bilities</w:t>
            </w:r>
          </w:p>
        </w:tc>
        <w:tc>
          <w:tcPr>
            <w:tcW w:w="3240" w:type="dxa"/>
          </w:tcPr>
          <w:p w:rsidR="00EB11A8" w:rsidRDefault="004917F0" w:rsidP="00C66E8B">
            <w:pPr>
              <w:pStyle w:val="InfoBlue"/>
            </w:pPr>
            <w:r>
              <w:t>- view medical file</w:t>
            </w:r>
          </w:p>
          <w:p w:rsidR="004917F0" w:rsidRDefault="004917F0" w:rsidP="004917F0">
            <w:pPr>
              <w:pStyle w:val="BodyText"/>
              <w:ind w:left="0"/>
            </w:pPr>
            <w:r>
              <w:t>- make requests to nurses</w:t>
            </w:r>
          </w:p>
          <w:p w:rsidR="004917F0" w:rsidRDefault="004917F0" w:rsidP="004917F0">
            <w:pPr>
              <w:pStyle w:val="BodyText"/>
              <w:ind w:left="0"/>
            </w:pPr>
            <w:r>
              <w:t>- view health status</w:t>
            </w:r>
          </w:p>
          <w:p w:rsidR="004917F0" w:rsidRPr="004917F0" w:rsidRDefault="004917F0" w:rsidP="002D623D">
            <w:pPr>
              <w:pStyle w:val="BodyText"/>
              <w:ind w:left="0"/>
            </w:pPr>
            <w:r>
              <w:t>- make appoi</w:t>
            </w:r>
            <w:r w:rsidR="001A1F69">
              <w:t>n</w:t>
            </w:r>
            <w:r>
              <w:t>tment with doctors</w:t>
            </w:r>
          </w:p>
        </w:tc>
        <w:tc>
          <w:tcPr>
            <w:tcW w:w="2628" w:type="dxa"/>
          </w:tcPr>
          <w:p w:rsidR="00EB11A8" w:rsidRPr="00943658" w:rsidRDefault="00EB11A8" w:rsidP="00C66E8B">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080AB7" w:rsidRDefault="00525CA9" w:rsidP="00A412D2">
      <w:pPr>
        <w:pStyle w:val="BodyText"/>
        <w:ind w:left="0" w:firstLine="720"/>
      </w:pPr>
      <w:r>
        <w:t xml:space="preserve">The main </w:t>
      </w:r>
      <w:r w:rsidR="00A412D2">
        <w:t>t</w:t>
      </w:r>
      <w:r>
        <w:t>arget users for this project</w:t>
      </w:r>
      <w:r w:rsidR="00A412D2">
        <w:t xml:space="preserve"> would be the nurses and </w:t>
      </w:r>
      <w:r w:rsidR="0080121D">
        <w:t>patients of hospitals, clinic</w:t>
      </w:r>
      <w:r w:rsidR="00A412D2">
        <w:t xml:space="preserve"> or any kind of medical institution</w:t>
      </w:r>
      <w:r>
        <w:t>, so the environment is constraint to this kind of establishments</w:t>
      </w:r>
      <w:r w:rsidR="00A412D2">
        <w:t>.</w:t>
      </w:r>
    </w:p>
    <w:p w:rsidR="00A412D2" w:rsidRDefault="00525CA9" w:rsidP="00A412D2">
      <w:pPr>
        <w:pStyle w:val="BodyText"/>
        <w:ind w:left="0" w:firstLine="720"/>
      </w:pPr>
      <w:r>
        <w:lastRenderedPageBreak/>
        <w:t xml:space="preserve"> The nurses can use the application in order to fulfill a number of tasks more efficiently, for example fill the hospitalization forms using the </w:t>
      </w:r>
      <w:proofErr w:type="gramStart"/>
      <w:r>
        <w:t>user friendly</w:t>
      </w:r>
      <w:proofErr w:type="gramEnd"/>
      <w:r>
        <w:t xml:space="preserve"> interface that connects to the hospital’s database or monitor any kind of sta</w:t>
      </w:r>
      <w:r w:rsidR="00080AB7">
        <w:t>tistics and patient activity the</w:t>
      </w:r>
      <w:r>
        <w:t xml:space="preserve">y need. </w:t>
      </w:r>
    </w:p>
    <w:p w:rsidR="00525CA9" w:rsidRDefault="00525CA9" w:rsidP="00A412D2">
      <w:pPr>
        <w:pStyle w:val="BodyText"/>
        <w:ind w:left="0" w:firstLine="720"/>
      </w:pPr>
      <w:r>
        <w:t xml:space="preserve">Each nurse has a different, unique account which they use to log in with and perform the activities they want. They basically have all the information they need encapsulated in this application that can be accessed anytime. </w:t>
      </w:r>
      <w:r w:rsidR="00080AB7">
        <w:t xml:space="preserve">Having the admin rights to change the data related to any patient, these changes affect the database which is common for all employees. </w:t>
      </w:r>
    </w:p>
    <w:p w:rsidR="00080AB7" w:rsidRDefault="00080AB7" w:rsidP="00A412D2">
      <w:pPr>
        <w:pStyle w:val="BodyText"/>
        <w:ind w:left="0" w:firstLine="720"/>
      </w:pPr>
      <w:r>
        <w:t xml:space="preserve">From the patient’s point of view, it mainly eases the communication with the nurses, making it more accessible to express at any point any discomfort or problem they need attendance with. Moreover, they can access anytime their medical file and recovery progress, avoiding all the unnecessary paper work or any other formality. </w:t>
      </w:r>
    </w:p>
    <w:p w:rsidR="00080AB7" w:rsidRPr="00A412D2" w:rsidRDefault="00080AB7" w:rsidP="00A412D2">
      <w:pPr>
        <w:pStyle w:val="BodyText"/>
        <w:ind w:left="0" w:firstLine="720"/>
      </w:pPr>
      <w:r>
        <w:t xml:space="preserve">At first, the project is meant to be implemented only as a web application, but in time I think it would be a great idea to become a mobile application also, making it even more reliable and accessible to anybody. </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1A1F69" w:rsidRPr="001A1F69" w:rsidRDefault="0008574E" w:rsidP="009D4232">
      <w:pPr>
        <w:pStyle w:val="BodyText"/>
        <w:ind w:left="0" w:firstLine="720"/>
      </w:pPr>
      <w:r>
        <w:t xml:space="preserve">The project will be a web application, therefore it is enough to have a browser which runs HTML5 and </w:t>
      </w:r>
      <w:proofErr w:type="spellStart"/>
      <w:r>
        <w:t>Javascript</w:t>
      </w:r>
      <w:proofErr w:type="spellEnd"/>
      <w:r>
        <w:t xml:space="preserve">. </w:t>
      </w:r>
      <w:bookmarkStart w:id="48" w:name="_GoBack"/>
      <w:bookmarkEnd w:id="48"/>
    </w:p>
    <w:sectPr w:rsidR="001A1F69" w:rsidRPr="001A1F69"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481" w:rsidRDefault="00975481">
      <w:pPr>
        <w:spacing w:line="240" w:lineRule="auto"/>
      </w:pPr>
      <w:r>
        <w:separator/>
      </w:r>
    </w:p>
  </w:endnote>
  <w:endnote w:type="continuationSeparator" w:id="0">
    <w:p w:rsidR="00975481" w:rsidRDefault="00975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871213">
            <w:t>Bucur Diana</w:t>
          </w:r>
          <w:r>
            <w:t xml:space="preserve">, </w:t>
          </w:r>
          <w:r w:rsidR="002B6C1F">
            <w:fldChar w:fldCharType="begin"/>
          </w:r>
          <w:r w:rsidR="002B6C1F">
            <w:instrText xml:space="preserve"> DATE \@ "yyyy" </w:instrText>
          </w:r>
          <w:r w:rsidR="002B6C1F">
            <w:fldChar w:fldCharType="separate"/>
          </w:r>
          <w:r w:rsidR="001B163C">
            <w:rPr>
              <w:noProof/>
            </w:rPr>
            <w:t>2018</w:t>
          </w:r>
          <w:r w:rsidR="002B6C1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1B163C">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481" w:rsidRDefault="00975481">
      <w:pPr>
        <w:spacing w:line="240" w:lineRule="auto"/>
      </w:pPr>
      <w:r>
        <w:separator/>
      </w:r>
    </w:p>
  </w:footnote>
  <w:footnote w:type="continuationSeparator" w:id="0">
    <w:p w:rsidR="00975481" w:rsidRDefault="009754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A34112" w:rsidP="00AD439A">
    <w:pPr>
      <w:pBdr>
        <w:bottom w:val="single" w:sz="6" w:space="1" w:color="auto"/>
      </w:pBdr>
      <w:jc w:val="right"/>
      <w:rPr>
        <w:rFonts w:ascii="Arial" w:hAnsi="Arial"/>
        <w:b/>
        <w:sz w:val="36"/>
      </w:rPr>
    </w:pPr>
    <w:r>
      <w:rPr>
        <w:rFonts w:ascii="Arial" w:hAnsi="Arial"/>
        <w:b/>
        <w:sz w:val="36"/>
      </w:rPr>
      <w:t>Bucur Diana</w:t>
    </w:r>
  </w:p>
  <w:p w:rsidR="00A34112" w:rsidRDefault="00A34112" w:rsidP="00AD439A">
    <w:pPr>
      <w:pBdr>
        <w:bottom w:val="single" w:sz="6" w:space="1" w:color="auto"/>
      </w:pBdr>
      <w:jc w:val="right"/>
      <w:rPr>
        <w:rFonts w:ascii="Arial" w:hAnsi="Arial"/>
        <w:b/>
        <w:sz w:val="36"/>
      </w:rPr>
    </w:pPr>
    <w:r>
      <w:rPr>
        <w:rFonts w:ascii="Arial" w:hAnsi="Arial"/>
        <w:b/>
        <w:sz w:val="36"/>
      </w:rPr>
      <w:t>30433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CD2358">
          <w:fldSimple w:instr=" SUBJECT  \* MERGEFORMAT ">
            <w:r w:rsidR="001B163C">
              <w:t>&lt;Project Name&gt;</w:t>
            </w:r>
          </w:fldSimple>
        </w:p>
      </w:tc>
      <w:tc>
        <w:tcPr>
          <w:tcW w:w="3179" w:type="dxa"/>
        </w:tcPr>
        <w:p w:rsidR="00AD439A" w:rsidRDefault="00AD439A">
          <w:pPr>
            <w:tabs>
              <w:tab w:val="left" w:pos="1135"/>
            </w:tabs>
            <w:spacing w:before="40"/>
            <w:ind w:right="68"/>
          </w:pPr>
          <w:r>
            <w:t xml:space="preserve">  Version:   </w:t>
          </w:r>
          <w:r w:rsidR="0089157A">
            <w:t xml:space="preserve">        1.0</w:t>
          </w:r>
        </w:p>
      </w:tc>
    </w:tr>
    <w:tr w:rsidR="00AD439A">
      <w:tc>
        <w:tcPr>
          <w:tcW w:w="6379" w:type="dxa"/>
        </w:tcPr>
        <w:p w:rsidR="00AD439A" w:rsidRDefault="00CD2358">
          <w:fldSimple w:instr=" TITLE  \* MERGEFORMAT ">
            <w:r w:rsidR="001B163C">
              <w:t>Vision</w:t>
            </w:r>
          </w:fldSimple>
        </w:p>
      </w:tc>
      <w:tc>
        <w:tcPr>
          <w:tcW w:w="3179" w:type="dxa"/>
        </w:tcPr>
        <w:p w:rsidR="00AD439A" w:rsidRDefault="0089157A">
          <w:r>
            <w:t xml:space="preserve">  Date:  19/03/2018</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71206"/>
    <w:rsid w:val="000719C1"/>
    <w:rsid w:val="00075043"/>
    <w:rsid w:val="00080AB7"/>
    <w:rsid w:val="0008574E"/>
    <w:rsid w:val="000A2B1E"/>
    <w:rsid w:val="001966FC"/>
    <w:rsid w:val="001A1F69"/>
    <w:rsid w:val="001A5E20"/>
    <w:rsid w:val="001B163C"/>
    <w:rsid w:val="001C7458"/>
    <w:rsid w:val="001D42BB"/>
    <w:rsid w:val="0020701C"/>
    <w:rsid w:val="00217E33"/>
    <w:rsid w:val="002437D0"/>
    <w:rsid w:val="00291D95"/>
    <w:rsid w:val="002B6C1F"/>
    <w:rsid w:val="002C15F8"/>
    <w:rsid w:val="002D623D"/>
    <w:rsid w:val="0037164B"/>
    <w:rsid w:val="004917F0"/>
    <w:rsid w:val="004B2BF8"/>
    <w:rsid w:val="00521E4F"/>
    <w:rsid w:val="00525CA9"/>
    <w:rsid w:val="005A3207"/>
    <w:rsid w:val="00600853"/>
    <w:rsid w:val="006738D4"/>
    <w:rsid w:val="006C5FBF"/>
    <w:rsid w:val="0073239A"/>
    <w:rsid w:val="007838B7"/>
    <w:rsid w:val="0080121D"/>
    <w:rsid w:val="0085257A"/>
    <w:rsid w:val="00871213"/>
    <w:rsid w:val="0089157A"/>
    <w:rsid w:val="00893E64"/>
    <w:rsid w:val="00917E07"/>
    <w:rsid w:val="009429F2"/>
    <w:rsid w:val="00943658"/>
    <w:rsid w:val="00975481"/>
    <w:rsid w:val="009B5BF2"/>
    <w:rsid w:val="009C68E2"/>
    <w:rsid w:val="009D4232"/>
    <w:rsid w:val="00A34112"/>
    <w:rsid w:val="00A412D2"/>
    <w:rsid w:val="00A61AF1"/>
    <w:rsid w:val="00A61FD4"/>
    <w:rsid w:val="00AB15B2"/>
    <w:rsid w:val="00AD439A"/>
    <w:rsid w:val="00AE10FA"/>
    <w:rsid w:val="00B53F57"/>
    <w:rsid w:val="00B5413A"/>
    <w:rsid w:val="00B56935"/>
    <w:rsid w:val="00B76296"/>
    <w:rsid w:val="00B76AC3"/>
    <w:rsid w:val="00B90E27"/>
    <w:rsid w:val="00B944EA"/>
    <w:rsid w:val="00BE1B76"/>
    <w:rsid w:val="00BF2613"/>
    <w:rsid w:val="00C067AD"/>
    <w:rsid w:val="00C24CF0"/>
    <w:rsid w:val="00C35D85"/>
    <w:rsid w:val="00C66E8B"/>
    <w:rsid w:val="00C92EBD"/>
    <w:rsid w:val="00CD2358"/>
    <w:rsid w:val="00D528E3"/>
    <w:rsid w:val="00DA66F1"/>
    <w:rsid w:val="00DF1DF0"/>
    <w:rsid w:val="00E07D3D"/>
    <w:rsid w:val="00E252FB"/>
    <w:rsid w:val="00E41E57"/>
    <w:rsid w:val="00E46D72"/>
    <w:rsid w:val="00E55EE3"/>
    <w:rsid w:val="00E96B09"/>
    <w:rsid w:val="00EB11A8"/>
    <w:rsid w:val="00EF7453"/>
    <w:rsid w:val="00F36150"/>
    <w:rsid w:val="00F56661"/>
    <w:rsid w:val="00F669DB"/>
    <w:rsid w:val="00F7461E"/>
    <w:rsid w:val="00FC4DD0"/>
    <w:rsid w:val="00FD3E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54889"/>
  <w15:docId w15:val="{8F6A9197-E7F9-4599-A46E-9EEC0FBF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66E8B"/>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366</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Bucur Diana</cp:lastModifiedBy>
  <cp:revision>41</cp:revision>
  <cp:lastPrinted>2018-03-19T09:28:00Z</cp:lastPrinted>
  <dcterms:created xsi:type="dcterms:W3CDTF">2010-02-24T07:49:00Z</dcterms:created>
  <dcterms:modified xsi:type="dcterms:W3CDTF">2018-03-19T09:28:00Z</dcterms:modified>
</cp:coreProperties>
</file>